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CE3B" w14:textId="505F2010" w:rsidR="00E81978" w:rsidRDefault="002F1D9A" w:rsidP="002F1D9A">
      <w:pPr>
        <w:jc w:val="center"/>
        <w:rPr>
          <w:sz w:val="36"/>
          <w:szCs w:val="36"/>
        </w:rPr>
      </w:pPr>
      <w:r w:rsidRPr="002F1D9A">
        <w:rPr>
          <w:sz w:val="36"/>
          <w:szCs w:val="36"/>
        </w:rPr>
        <w:t xml:space="preserve">Documentation for </w:t>
      </w:r>
      <w:r w:rsidR="00D37E32">
        <w:rPr>
          <w:sz w:val="36"/>
          <w:szCs w:val="36"/>
        </w:rPr>
        <w:t>homework3</w:t>
      </w:r>
    </w:p>
    <w:p w14:paraId="5CA710D6" w14:textId="103DD6C9" w:rsidR="002F1D9A" w:rsidRDefault="002F1D9A" w:rsidP="002F1D9A">
      <w:pPr>
        <w:jc w:val="center"/>
        <w:rPr>
          <w:sz w:val="36"/>
          <w:szCs w:val="36"/>
        </w:rPr>
      </w:pPr>
    </w:p>
    <w:p w14:paraId="2F6585DB" w14:textId="64CCFC2C" w:rsidR="002F1D9A" w:rsidRDefault="002F1D9A" w:rsidP="002F1D9A">
      <w:pPr>
        <w:jc w:val="center"/>
        <w:rPr>
          <w:sz w:val="36"/>
          <w:szCs w:val="36"/>
        </w:rPr>
      </w:pPr>
    </w:p>
    <w:p w14:paraId="26F3071E" w14:textId="33D65670" w:rsidR="002F1D9A" w:rsidRPr="00547E56" w:rsidRDefault="00547E56" w:rsidP="00547E56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My Idea :</w:t>
      </w:r>
    </w:p>
    <w:p w14:paraId="0A965D9E" w14:textId="578FC556" w:rsidR="00547E5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 xml:space="preserve">In the main form there the menu file where there is open run and exit. Under that I divided the space into two panels the first one </w:t>
      </w:r>
    </w:p>
    <w:p w14:paraId="603E446E" w14:textId="7E3FA16E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 xml:space="preserve">To the left contains listview where the list of files will be displayed. And to the right we have a panel containing 4 labels and under that we have </w:t>
      </w:r>
    </w:p>
    <w:p w14:paraId="6A20F138" w14:textId="5624DDEA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A textbox where we will display the information of a file.</w:t>
      </w:r>
    </w:p>
    <w:p w14:paraId="5F62351E" w14:textId="2B510E70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First we need to display the name of files in our chosen document so we put the path of that document in our inputdialog</w:t>
      </w:r>
    </w:p>
    <w:p w14:paraId="5FA3BAEC" w14:textId="78431D87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 xml:space="preserve">And we read that file and we add its subfiles in our listview (we already edited the columns there we have name and size so we </w:t>
      </w:r>
    </w:p>
    <w:p w14:paraId="7AB08286" w14:textId="444FB936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Will be displaying the names and sizes).</w:t>
      </w:r>
    </w:p>
    <w:p w14:paraId="418126A5" w14:textId="12B457D1" w:rsidR="009864F6" w:rsidRDefault="009864F6" w:rsidP="002F1D9A">
      <w:pPr>
        <w:rPr>
          <w:sz w:val="36"/>
          <w:szCs w:val="36"/>
        </w:rPr>
      </w:pPr>
    </w:p>
    <w:p w14:paraId="2B99B888" w14:textId="586AC3ED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After that we need to handle the selectedindexchanged so my idea was to go throw the files and compare their names to the selected ones</w:t>
      </w:r>
    </w:p>
    <w:p w14:paraId="12EB3324" w14:textId="62628E6D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If it matches so we store the path in s (string) so that we will use it to display the information in the lab</w:t>
      </w:r>
      <w:r w:rsidR="002218F3">
        <w:rPr>
          <w:sz w:val="36"/>
          <w:szCs w:val="36"/>
        </w:rPr>
        <w:t>el</w:t>
      </w:r>
      <w:r>
        <w:rPr>
          <w:sz w:val="36"/>
          <w:szCs w:val="36"/>
        </w:rPr>
        <w:t xml:space="preserve">s and texbox.( when we double click </w:t>
      </w:r>
    </w:p>
    <w:p w14:paraId="5C58F193" w14:textId="79FEDB3D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On that file).</w:t>
      </w:r>
    </w:p>
    <w:p w14:paraId="255DFDB6" w14:textId="21DAF541" w:rsidR="009864F6" w:rsidRDefault="009864F6" w:rsidP="002F1D9A">
      <w:pPr>
        <w:rPr>
          <w:sz w:val="36"/>
          <w:szCs w:val="36"/>
        </w:rPr>
      </w:pPr>
    </w:p>
    <w:p w14:paraId="67FF72B0" w14:textId="2B82EEC4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For the last part related to graphics I did all the relevant steps but I couldn’t understand the issue. I still cannot see the graphics in the output</w:t>
      </w:r>
    </w:p>
    <w:p w14:paraId="60DA1D78" w14:textId="2AA97C68" w:rsidR="009864F6" w:rsidRDefault="009864F6" w:rsidP="002F1D9A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14:paraId="127241B7" w14:textId="77777777" w:rsidR="009864F6" w:rsidRPr="002F1D9A" w:rsidRDefault="009864F6" w:rsidP="002F1D9A">
      <w:pPr>
        <w:rPr>
          <w:sz w:val="36"/>
          <w:szCs w:val="36"/>
        </w:rPr>
      </w:pPr>
    </w:p>
    <w:sectPr w:rsidR="009864F6" w:rsidRPr="002F1D9A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7971" w14:textId="77777777" w:rsidR="00840749" w:rsidRDefault="00840749">
      <w:pPr>
        <w:spacing w:line="240" w:lineRule="auto"/>
      </w:pPr>
      <w:r>
        <w:separator/>
      </w:r>
    </w:p>
    <w:p w14:paraId="2B129D4C" w14:textId="77777777" w:rsidR="00840749" w:rsidRDefault="00840749"/>
  </w:endnote>
  <w:endnote w:type="continuationSeparator" w:id="0">
    <w:p w14:paraId="3D330A74" w14:textId="77777777" w:rsidR="00840749" w:rsidRDefault="00840749">
      <w:pPr>
        <w:spacing w:line="240" w:lineRule="auto"/>
      </w:pPr>
      <w:r>
        <w:continuationSeparator/>
      </w:r>
    </w:p>
    <w:p w14:paraId="6A24C8D9" w14:textId="77777777" w:rsidR="00840749" w:rsidRDefault="00840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DC7B" w14:textId="77777777" w:rsidR="00840749" w:rsidRDefault="00840749">
      <w:pPr>
        <w:spacing w:line="240" w:lineRule="auto"/>
      </w:pPr>
      <w:r>
        <w:separator/>
      </w:r>
    </w:p>
    <w:p w14:paraId="7340174C" w14:textId="77777777" w:rsidR="00840749" w:rsidRDefault="00840749"/>
  </w:footnote>
  <w:footnote w:type="continuationSeparator" w:id="0">
    <w:p w14:paraId="08B966BB" w14:textId="77777777" w:rsidR="00840749" w:rsidRDefault="00840749">
      <w:pPr>
        <w:spacing w:line="240" w:lineRule="auto"/>
      </w:pPr>
      <w:r>
        <w:continuationSeparator/>
      </w:r>
    </w:p>
    <w:p w14:paraId="4BA6C337" w14:textId="77777777" w:rsidR="00840749" w:rsidRDefault="008407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9F33" w14:textId="77777777" w:rsidR="00E81978" w:rsidRDefault="0084074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45054ACF70B4FD9BD86533CF5C62EB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5F77" w14:textId="7777777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BC4311070E9847BE90C2BC901E3D68C6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C0640C"/>
    <w:multiLevelType w:val="hybridMultilevel"/>
    <w:tmpl w:val="DD021028"/>
    <w:lvl w:ilvl="0" w:tplc="28C21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9A"/>
    <w:rsid w:val="000D3F41"/>
    <w:rsid w:val="002218F3"/>
    <w:rsid w:val="002F1D9A"/>
    <w:rsid w:val="00355DCA"/>
    <w:rsid w:val="004E0D49"/>
    <w:rsid w:val="00547E56"/>
    <w:rsid w:val="00551A02"/>
    <w:rsid w:val="005534FA"/>
    <w:rsid w:val="005D3A03"/>
    <w:rsid w:val="008002C0"/>
    <w:rsid w:val="00840749"/>
    <w:rsid w:val="008C5323"/>
    <w:rsid w:val="009864F6"/>
    <w:rsid w:val="009A6A3B"/>
    <w:rsid w:val="00B823AA"/>
    <w:rsid w:val="00BA45DB"/>
    <w:rsid w:val="00BF4184"/>
    <w:rsid w:val="00C0601E"/>
    <w:rsid w:val="00C31D30"/>
    <w:rsid w:val="00CD6E39"/>
    <w:rsid w:val="00CF6E91"/>
    <w:rsid w:val="00D37E32"/>
    <w:rsid w:val="00D85B68"/>
    <w:rsid w:val="00E0588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AA4E"/>
  <w15:chartTrackingRefBased/>
  <w15:docId w15:val="{909DC30B-D9E4-456D-96F2-F84BF30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560543\AppData\Local\Microsoft\Office\16.0\DTS\en-US%7b5D20EC7A-7435-402F-A627-D7F3FB85E1CD%7d\%7b471DA18B-5DCF-4F91-99A0-1FE6CF2FC5C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5054ACF70B4FD9BD86533CF5C62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2BA88-412D-4EC1-BD96-D69D3FF0192B}"/>
      </w:docPartPr>
      <w:docPartBody>
        <w:p w:rsidR="00D80525" w:rsidRDefault="00227B25">
          <w:pPr>
            <w:pStyle w:val="345054ACF70B4FD9BD86533CF5C62EBC"/>
          </w:pPr>
          <w:r w:rsidRPr="005D3A03">
            <w:t>Figures title:</w:t>
          </w:r>
        </w:p>
      </w:docPartBody>
    </w:docPart>
    <w:docPart>
      <w:docPartPr>
        <w:name w:val="BC4311070E9847BE90C2BC901E3D6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6FB2F-6819-4D14-B9D7-1533F92895F5}"/>
      </w:docPartPr>
      <w:docPartBody>
        <w:p w:rsidR="00D80525" w:rsidRDefault="00227B25">
          <w:pPr>
            <w:pStyle w:val="BC4311070E9847BE90C2BC901E3D68C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25"/>
    <w:rsid w:val="00227B25"/>
    <w:rsid w:val="0039705C"/>
    <w:rsid w:val="00D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45054ACF70B4FD9BD86533CF5C62EBC">
    <w:name w:val="345054ACF70B4FD9BD86533CF5C62EBC"/>
  </w:style>
  <w:style w:type="paragraph" w:customStyle="1" w:styleId="BC4311070E9847BE90C2BC901E3D68C6">
    <w:name w:val="BC4311070E9847BE90C2BC901E3D6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{471DA18B-5DCF-4F91-99A0-1FE6CF2FC5CF}tf03982351_win32.dotx</Template>
  <TotalTime>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Dhouioui, Oussama</dc:creator>
  <cp:keywords/>
  <dc:description/>
  <cp:lastModifiedBy>Dhouioui, Oussama</cp:lastModifiedBy>
  <cp:revision>5</cp:revision>
  <dcterms:created xsi:type="dcterms:W3CDTF">2022-03-24T22:22:00Z</dcterms:created>
  <dcterms:modified xsi:type="dcterms:W3CDTF">2022-03-24T22:27:00Z</dcterms:modified>
</cp:coreProperties>
</file>